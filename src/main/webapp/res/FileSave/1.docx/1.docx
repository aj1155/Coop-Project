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FCED0" w14:textId="77777777" w:rsidR="00073898" w:rsidRPr="00F967C4" w:rsidRDefault="00073898" w:rsidP="00073898">
      <w:r w:rsidRPr="00F967C4">
        <w:rPr>
          <w:rFonts w:hint="eastAsia"/>
        </w:rPr>
        <w:t xml:space="preserve">* 웹브라우저의 주소칸에서 다음 </w:t>
      </w:r>
      <w:r w:rsidRPr="00F967C4">
        <w:t>URL</w:t>
      </w:r>
      <w:r w:rsidRPr="00F967C4">
        <w:rPr>
          <w:rFonts w:hint="eastAsia"/>
        </w:rPr>
        <w:t>을 입력하고 엔터</w:t>
      </w:r>
    </w:p>
    <w:p w14:paraId="5CFDC1C6" w14:textId="77777777" w:rsidR="00073898" w:rsidRPr="00F967C4" w:rsidRDefault="00073898" w:rsidP="00073898">
      <w:r w:rsidRPr="00F967C4">
        <w:rPr>
          <w:rFonts w:hint="eastAsia"/>
        </w:rPr>
        <w:t xml:space="preserve">  </w:t>
      </w:r>
      <w:r w:rsidRPr="00F967C4">
        <w:t>http://localhost:8080/lecture1/jdbc6/studentList.jsp</w:t>
      </w:r>
    </w:p>
    <w:p w14:paraId="0DFFBC53" w14:textId="77777777" w:rsidR="00073898" w:rsidRPr="00F967C4" w:rsidRDefault="00073898" w:rsidP="00073898"/>
    <w:p w14:paraId="26E86524" w14:textId="77777777" w:rsidR="00073898" w:rsidRPr="00F967C4" w:rsidRDefault="00073898" w:rsidP="00073898">
      <w:r w:rsidRPr="00F967C4">
        <w:t xml:space="preserve">* </w:t>
      </w:r>
      <w:r w:rsidRPr="00F967C4">
        <w:rPr>
          <w:rFonts w:hint="eastAsia"/>
        </w:rPr>
        <w:t>웹브라우저가 studentList.jsp를 웹서버에 요청</w:t>
      </w:r>
    </w:p>
    <w:p w14:paraId="3C7CD744" w14:textId="77777777" w:rsidR="00073898" w:rsidRPr="00F967C4" w:rsidRDefault="00073898" w:rsidP="00073898">
      <w:r w:rsidRPr="00F967C4">
        <w:rPr>
          <w:rFonts w:hint="eastAsia"/>
        </w:rPr>
        <w:t xml:space="preserve">   요청방식:</w:t>
      </w:r>
      <w:r w:rsidRPr="00F967C4">
        <w:t xml:space="preserve"> GET</w:t>
      </w:r>
    </w:p>
    <w:p w14:paraId="1C5B2698" w14:textId="77777777" w:rsidR="00073898" w:rsidRPr="00F967C4" w:rsidRDefault="00073898" w:rsidP="00073898">
      <w:r w:rsidRPr="00F967C4">
        <w:rPr>
          <w:rFonts w:hint="eastAsia"/>
        </w:rPr>
        <w:t xml:space="preserve">   request parameter: 없음</w:t>
      </w:r>
    </w:p>
    <w:p w14:paraId="6FE4555B" w14:textId="77777777" w:rsidR="00073898" w:rsidRPr="00F967C4" w:rsidRDefault="00073898" w:rsidP="00073898"/>
    <w:p w14:paraId="25AB707B" w14:textId="77777777" w:rsidR="00073898" w:rsidRPr="00F967C4" w:rsidRDefault="00073898" w:rsidP="00073898">
      <w:r w:rsidRPr="00F967C4">
        <w:rPr>
          <w:rFonts w:hint="eastAsia"/>
        </w:rPr>
        <w:t xml:space="preserve">* 서버에서 </w:t>
      </w:r>
      <w:r w:rsidRPr="00F967C4">
        <w:t xml:space="preserve">studentList.jsp </w:t>
      </w:r>
      <w:r w:rsidRPr="00F967C4">
        <w:rPr>
          <w:rFonts w:hint="eastAsia"/>
        </w:rPr>
        <w:t>실행</w:t>
      </w:r>
    </w:p>
    <w:p w14:paraId="3D06F23B" w14:textId="77777777" w:rsidR="00073898" w:rsidRPr="00F967C4" w:rsidRDefault="00073898" w:rsidP="00073898"/>
    <w:p w14:paraId="4E878937" w14:textId="77777777" w:rsidR="00073898" w:rsidRPr="00F967C4" w:rsidRDefault="00073898" w:rsidP="00073898">
      <w:r w:rsidRPr="00F967C4">
        <w:rPr>
          <w:rFonts w:hint="eastAsia"/>
        </w:rPr>
        <w:t xml:space="preserve">* 서버에서 실행된 </w:t>
      </w:r>
      <w:r w:rsidRPr="00F967C4">
        <w:t xml:space="preserve">studentList.jsp </w:t>
      </w:r>
      <w:r w:rsidRPr="00F967C4">
        <w:rPr>
          <w:rFonts w:hint="eastAsia"/>
        </w:rPr>
        <w:t xml:space="preserve">실행 결과 </w:t>
      </w:r>
      <w:r w:rsidRPr="00F967C4">
        <w:t xml:space="preserve">HTML </w:t>
      </w:r>
      <w:r w:rsidRPr="00F967C4">
        <w:rPr>
          <w:rFonts w:hint="eastAsia"/>
        </w:rPr>
        <w:t>출력이 웹브라우저에 전송되어</w:t>
      </w:r>
    </w:p>
    <w:p w14:paraId="40A7DD45" w14:textId="77777777" w:rsidR="00073898" w:rsidRPr="00F967C4" w:rsidRDefault="00073898" w:rsidP="00073898">
      <w:r w:rsidRPr="00F967C4">
        <w:rPr>
          <w:rFonts w:hint="eastAsia"/>
        </w:rPr>
        <w:t xml:space="preserve">  웹브라우저창에 표시됨</w:t>
      </w:r>
    </w:p>
    <w:p w14:paraId="02E07530" w14:textId="77777777" w:rsidR="00073898" w:rsidRPr="00F967C4" w:rsidRDefault="00073898" w:rsidP="00073898"/>
    <w:p w14:paraId="77FC7319" w14:textId="77777777" w:rsidR="00073898" w:rsidRPr="00F967C4" w:rsidRDefault="00073898" w:rsidP="00073898">
      <w:r w:rsidRPr="00F967C4">
        <w:rPr>
          <w:rFonts w:hint="eastAsia"/>
        </w:rPr>
        <w:t>* 웹브라우저 창에서 곽재구 행을 클릭</w:t>
      </w:r>
    </w:p>
    <w:p w14:paraId="2AD87CEC" w14:textId="77777777" w:rsidR="00073898" w:rsidRPr="00F967C4" w:rsidRDefault="00073898" w:rsidP="00073898">
      <w:r>
        <w:t xml:space="preserve">  &lt;</w:t>
      </w:r>
      <w:r w:rsidRPr="00F967C4">
        <w:t>tr data-url="studentEdit.jsp?id=4&amp;pg=1"&gt;</w:t>
      </w:r>
    </w:p>
    <w:p w14:paraId="4E3D376F" w14:textId="77777777" w:rsidR="00073898" w:rsidRPr="009C27AE" w:rsidRDefault="00073898" w:rsidP="00073898"/>
    <w:p w14:paraId="1D848507" w14:textId="77777777" w:rsidR="00073898" w:rsidRPr="00F967C4" w:rsidRDefault="00073898" w:rsidP="00073898">
      <w:r w:rsidRPr="00F967C4">
        <w:t xml:space="preserve">* javascript </w:t>
      </w:r>
      <w:r w:rsidRPr="00F967C4">
        <w:rPr>
          <w:rFonts w:hint="eastAsia"/>
        </w:rPr>
        <w:t>코드에 의해서 웹서버에</w:t>
      </w:r>
      <w:r>
        <w:rPr>
          <w:rFonts w:hint="eastAsia"/>
        </w:rPr>
        <w:t xml:space="preserve"> 아래 </w:t>
      </w:r>
      <w:r>
        <w:t>URL</w:t>
      </w:r>
      <w:r>
        <w:rPr>
          <w:rFonts w:hint="eastAsia"/>
        </w:rPr>
        <w:t>이 요청됨</w:t>
      </w:r>
    </w:p>
    <w:p w14:paraId="7FF02000" w14:textId="77777777" w:rsidR="00073898" w:rsidRDefault="00073898" w:rsidP="00073898">
      <w:r w:rsidRPr="00F967C4">
        <w:rPr>
          <w:rFonts w:hint="eastAsia"/>
        </w:rPr>
        <w:t xml:space="preserve"> </w:t>
      </w:r>
      <w:r w:rsidRPr="00F967C4">
        <w:t xml:space="preserve"> </w:t>
      </w:r>
      <w:r w:rsidRPr="00F967C4">
        <w:rPr>
          <w:rFonts w:hint="eastAsia"/>
        </w:rPr>
        <w:t>상대U</w:t>
      </w:r>
      <w:r w:rsidRPr="00F967C4">
        <w:t>RL</w:t>
      </w:r>
      <w:r>
        <w:t xml:space="preserve">: </w:t>
      </w:r>
      <w:r w:rsidRPr="00F967C4">
        <w:t>studentEdit.jsp?id=4&amp;pg=1</w:t>
      </w:r>
    </w:p>
    <w:p w14:paraId="3A08A4A0" w14:textId="77777777" w:rsidR="00073898" w:rsidRPr="00F967C4" w:rsidRDefault="00073898" w:rsidP="00073898">
      <w:r>
        <w:t xml:space="preserve">  </w:t>
      </w:r>
      <w:r>
        <w:rPr>
          <w:rFonts w:hint="eastAsia"/>
        </w:rPr>
        <w:t>절대</w:t>
      </w:r>
      <w:r>
        <w:t xml:space="preserve">URL: </w:t>
      </w:r>
      <w:r w:rsidRPr="00F967C4">
        <w:t>http://localhost:8080/lecture1/jdbc6/studentEdit.jsp?id=4&amp;pg=1</w:t>
      </w:r>
    </w:p>
    <w:p w14:paraId="78A05514" w14:textId="77777777" w:rsidR="00073898" w:rsidRPr="00F967C4" w:rsidRDefault="00073898" w:rsidP="00073898"/>
    <w:p w14:paraId="39ECE0FE" w14:textId="77777777" w:rsidR="00073898" w:rsidRPr="00F967C4" w:rsidRDefault="00073898" w:rsidP="00073898">
      <w:r>
        <w:rPr>
          <w:rFonts w:hint="eastAsia"/>
        </w:rPr>
        <w:t>*</w:t>
      </w:r>
      <w:r>
        <w:t xml:space="preserve"> </w:t>
      </w:r>
      <w:r w:rsidRPr="00F967C4">
        <w:rPr>
          <w:rFonts w:hint="eastAsia"/>
        </w:rPr>
        <w:t>웹브라우저가 student</w:t>
      </w:r>
      <w:r>
        <w:t>Edit</w:t>
      </w:r>
      <w:r w:rsidRPr="00F967C4">
        <w:rPr>
          <w:rFonts w:hint="eastAsia"/>
        </w:rPr>
        <w:t>.jsp를 웹서버에 요청</w:t>
      </w:r>
    </w:p>
    <w:p w14:paraId="4F804C82" w14:textId="77777777" w:rsidR="00073898" w:rsidRPr="00F967C4" w:rsidRDefault="00073898" w:rsidP="00073898">
      <w:r w:rsidRPr="00F967C4">
        <w:rPr>
          <w:rFonts w:hint="eastAsia"/>
        </w:rPr>
        <w:t xml:space="preserve">   요청방식:</w:t>
      </w:r>
      <w:r w:rsidRPr="00F967C4">
        <w:t xml:space="preserve"> GET</w:t>
      </w:r>
    </w:p>
    <w:p w14:paraId="08040813" w14:textId="77777777" w:rsidR="00073898" w:rsidRPr="00F967C4" w:rsidRDefault="00073898" w:rsidP="00073898">
      <w:r>
        <w:rPr>
          <w:rFonts w:hint="eastAsia"/>
        </w:rPr>
        <w:t xml:space="preserve">   request parameter:</w:t>
      </w:r>
      <w:r>
        <w:t xml:space="preserve"> id=4, pg=1</w:t>
      </w:r>
    </w:p>
    <w:p w14:paraId="1DB66326" w14:textId="77777777" w:rsidR="00073898" w:rsidRDefault="00073898" w:rsidP="00073898"/>
    <w:p w14:paraId="79065CA7" w14:textId="77777777" w:rsidR="00073898" w:rsidRDefault="00073898" w:rsidP="00073898">
      <w:r>
        <w:rPr>
          <w:rFonts w:hint="eastAsia"/>
        </w:rPr>
        <w:t xml:space="preserve">* 웹서버에서 </w:t>
      </w:r>
      <w:r>
        <w:t xml:space="preserve">studentEdit.jsp </w:t>
      </w:r>
      <w:r>
        <w:rPr>
          <w:rFonts w:hint="eastAsia"/>
        </w:rPr>
        <w:t>실행</w:t>
      </w:r>
    </w:p>
    <w:p w14:paraId="041D672F" w14:textId="77777777" w:rsidR="00073898" w:rsidRDefault="00073898" w:rsidP="00073898"/>
    <w:p w14:paraId="770C3AEE" w14:textId="77777777" w:rsidR="00073898" w:rsidRDefault="00073898" w:rsidP="00073898">
      <w:r>
        <w:t xml:space="preserve">* </w:t>
      </w:r>
      <w:r>
        <w:rPr>
          <w:rFonts w:hint="eastAsia"/>
        </w:rPr>
        <w:t>studentEdit.jsp</w:t>
      </w:r>
      <w:r>
        <w:t xml:space="preserve"> </w:t>
      </w:r>
      <w:r>
        <w:rPr>
          <w:rFonts w:hint="eastAsia"/>
        </w:rPr>
        <w:t xml:space="preserve">입력 폼에서 값을 입력하고 </w:t>
      </w:r>
      <w:r>
        <w:t>"</w:t>
      </w:r>
      <w:r>
        <w:rPr>
          <w:rFonts w:hint="eastAsia"/>
        </w:rPr>
        <w:t>저장"</w:t>
      </w:r>
      <w:r>
        <w:t xml:space="preserve"> submit </w:t>
      </w:r>
      <w:r>
        <w:rPr>
          <w:rFonts w:hint="eastAsia"/>
        </w:rPr>
        <w:t>버튼을 클릭하면</w:t>
      </w:r>
    </w:p>
    <w:p w14:paraId="2B3DB9E4" w14:textId="77777777" w:rsidR="00073898" w:rsidRDefault="00073898" w:rsidP="00073898">
      <w:r>
        <w:rPr>
          <w:rFonts w:hint="eastAsia"/>
        </w:rPr>
        <w:t xml:space="preserve">   1) 웹서버에 </w:t>
      </w:r>
      <w:r>
        <w:t>studentEdit.jsp URL</w:t>
      </w:r>
      <w:r>
        <w:rPr>
          <w:rFonts w:hint="eastAsia"/>
        </w:rPr>
        <w:t xml:space="preserve">을 </w:t>
      </w:r>
      <w:r>
        <w:t xml:space="preserve">post </w:t>
      </w:r>
      <w:r>
        <w:rPr>
          <w:rFonts w:hint="eastAsia"/>
        </w:rPr>
        <w:t>방식으로 요청한다.</w:t>
      </w:r>
    </w:p>
    <w:p w14:paraId="7A113C5D" w14:textId="77777777" w:rsidR="00073898" w:rsidRDefault="00073898" w:rsidP="00073898">
      <w:r>
        <w:t xml:space="preserve">   2) request parameter </w:t>
      </w:r>
      <w:r>
        <w:rPr>
          <w:rFonts w:hint="eastAsia"/>
        </w:rPr>
        <w:t>데이터는 다음과 같다.</w:t>
      </w:r>
    </w:p>
    <w:p w14:paraId="0245A224" w14:textId="77777777" w:rsidR="00073898" w:rsidRDefault="00073898" w:rsidP="00073898">
      <w:r>
        <w:rPr>
          <w:rFonts w:hint="eastAsia"/>
        </w:rPr>
        <w:t xml:space="preserve">       id = 4, pg = 1, studnetNumber = 200032004</w:t>
      </w:r>
      <w:r>
        <w:t xml:space="preserve">, studnetName = </w:t>
      </w:r>
      <w:r>
        <w:rPr>
          <w:rFonts w:hint="eastAsia"/>
        </w:rPr>
        <w:t>곽재구,</w:t>
      </w:r>
    </w:p>
    <w:p w14:paraId="4469F759" w14:textId="77777777" w:rsidR="00073898" w:rsidRDefault="00073898" w:rsidP="00073898">
      <w:r>
        <w:t xml:space="preserve">       departmentId = 1, year = 2</w:t>
      </w:r>
    </w:p>
    <w:p w14:paraId="3042FAFC" w14:textId="77777777" w:rsidR="00073898" w:rsidRDefault="00073898" w:rsidP="00073898">
      <w:r>
        <w:t xml:space="preserve">   3) </w:t>
      </w:r>
      <w:r>
        <w:rPr>
          <w:rFonts w:hint="eastAsia"/>
        </w:rPr>
        <w:t>요청방식:</w:t>
      </w:r>
      <w:r>
        <w:t xml:space="preserve"> POST</w:t>
      </w:r>
    </w:p>
    <w:p w14:paraId="14A36460" w14:textId="77777777" w:rsidR="00073898" w:rsidRDefault="00073898" w:rsidP="00073898"/>
    <w:p w14:paraId="5B4E6DA5" w14:textId="77777777" w:rsidR="00073898" w:rsidRDefault="00073898" w:rsidP="00073898">
      <w:r>
        <w:t xml:space="preserve">* </w:t>
      </w:r>
      <w:r>
        <w:rPr>
          <w:rFonts w:hint="eastAsia"/>
        </w:rPr>
        <w:t xml:space="preserve">서버에서 </w:t>
      </w:r>
      <w:r>
        <w:t xml:space="preserve">studentEdit.jsp </w:t>
      </w:r>
      <w:r>
        <w:rPr>
          <w:rFonts w:hint="eastAsia"/>
        </w:rPr>
        <w:t>실행</w:t>
      </w:r>
    </w:p>
    <w:p w14:paraId="6AD14AAD" w14:textId="77777777" w:rsidR="00073898" w:rsidRDefault="00073898" w:rsidP="00073898"/>
    <w:p w14:paraId="7A2AB2B9" w14:textId="77777777" w:rsidR="00073898" w:rsidRDefault="00073898" w:rsidP="00073898">
      <w:r>
        <w:t xml:space="preserve">* </w:t>
      </w:r>
      <w:r>
        <w:rPr>
          <w:rFonts w:hint="eastAsia"/>
        </w:rPr>
        <w:t>강의예제에서 설명 안한부분.</w:t>
      </w:r>
    </w:p>
    <w:p w14:paraId="5317685B" w14:textId="77777777" w:rsidR="00073898" w:rsidRDefault="00073898" w:rsidP="00073898">
      <w:r>
        <w:t xml:space="preserve">   request.getParameter(...) </w:t>
      </w:r>
      <w:r>
        <w:rPr>
          <w:rFonts w:hint="eastAsia"/>
        </w:rPr>
        <w:t xml:space="preserve">메소드를 호출하여 </w:t>
      </w:r>
    </w:p>
    <w:p w14:paraId="440B3C5B" w14:textId="77777777" w:rsidR="00073898" w:rsidRDefault="00073898" w:rsidP="00073898">
      <w:r>
        <w:t xml:space="preserve">   request parameter </w:t>
      </w:r>
      <w:r>
        <w:rPr>
          <w:rFonts w:hint="eastAsia"/>
        </w:rPr>
        <w:t>데이터를 꺼내기 전에</w:t>
      </w:r>
    </w:p>
    <w:p w14:paraId="7E174BF7" w14:textId="77777777" w:rsidR="00073898" w:rsidRDefault="00073898" w:rsidP="00073898">
      <w:r>
        <w:rPr>
          <w:rFonts w:hint="eastAsia"/>
        </w:rPr>
        <w:t xml:space="preserve">   꺼낼 데이터가 한글이라면 먼저 아래 메소드를 호출해야 한다.</w:t>
      </w:r>
    </w:p>
    <w:p w14:paraId="5ECA4BEC" w14:textId="77777777" w:rsidR="00073898" w:rsidRDefault="00073898" w:rsidP="00073898">
      <w:r>
        <w:t xml:space="preserve">   request.setCharacterEncoding("UTF-8"); </w:t>
      </w:r>
    </w:p>
    <w:p w14:paraId="11CF8D0E" w14:textId="77777777" w:rsidR="00073898" w:rsidRDefault="00073898" w:rsidP="00073898"/>
    <w:p w14:paraId="62631046" w14:textId="77777777" w:rsidR="00073898" w:rsidRDefault="00073898" w:rsidP="00073898">
      <w:r>
        <w:t xml:space="preserve">* studentEdit.jsp </w:t>
      </w:r>
      <w:r>
        <w:rPr>
          <w:rFonts w:hint="eastAsia"/>
        </w:rPr>
        <w:t xml:space="preserve">입력 폼에서 학생 이름을 지우고 </w:t>
      </w:r>
      <w:r>
        <w:t>"</w:t>
      </w:r>
      <w:r>
        <w:rPr>
          <w:rFonts w:hint="eastAsia"/>
        </w:rPr>
        <w:t>저장"</w:t>
      </w:r>
      <w:r>
        <w:t xml:space="preserve"> submit </w:t>
      </w:r>
      <w:r>
        <w:rPr>
          <w:rFonts w:hint="eastAsia"/>
        </w:rPr>
        <w:t>버튼을 클릭하면,</w:t>
      </w:r>
    </w:p>
    <w:p w14:paraId="0D74447F" w14:textId="77777777" w:rsidR="00073898" w:rsidRDefault="00073898" w:rsidP="00073898">
      <w:r>
        <w:t xml:space="preserve">   </w:t>
      </w:r>
      <w:r>
        <w:rPr>
          <w:rFonts w:hint="eastAsia"/>
        </w:rPr>
        <w:t xml:space="preserve">1) 웹서버에 </w:t>
      </w:r>
      <w:r>
        <w:t>studentEdit.jsp URL</w:t>
      </w:r>
      <w:r>
        <w:rPr>
          <w:rFonts w:hint="eastAsia"/>
        </w:rPr>
        <w:t xml:space="preserve">을 </w:t>
      </w:r>
      <w:r>
        <w:t xml:space="preserve">post </w:t>
      </w:r>
      <w:r>
        <w:rPr>
          <w:rFonts w:hint="eastAsia"/>
        </w:rPr>
        <w:t>방식으로 요청한다.</w:t>
      </w:r>
    </w:p>
    <w:p w14:paraId="4074614D" w14:textId="77777777" w:rsidR="00073898" w:rsidRDefault="00073898" w:rsidP="00073898">
      <w:r>
        <w:t xml:space="preserve">   2) request parameter </w:t>
      </w:r>
      <w:r>
        <w:rPr>
          <w:rFonts w:hint="eastAsia"/>
        </w:rPr>
        <w:t>데이터는 다음과 같다.</w:t>
      </w:r>
    </w:p>
    <w:p w14:paraId="4BC5A468" w14:textId="77777777" w:rsidR="00073898" w:rsidRDefault="00073898" w:rsidP="00073898">
      <w:r>
        <w:rPr>
          <w:rFonts w:hint="eastAsia"/>
        </w:rPr>
        <w:t xml:space="preserve">       id = 4, pg = 1, studnetNumber = 200032004</w:t>
      </w:r>
      <w:r>
        <w:t>, studnetName = ""</w:t>
      </w:r>
      <w:r>
        <w:rPr>
          <w:rFonts w:hint="eastAsia"/>
        </w:rPr>
        <w:t>,</w:t>
      </w:r>
    </w:p>
    <w:p w14:paraId="78411706" w14:textId="77777777" w:rsidR="00073898" w:rsidRDefault="00073898" w:rsidP="00073898">
      <w:r>
        <w:t xml:space="preserve">       departmentId = 1, year = 2</w:t>
      </w:r>
    </w:p>
    <w:p w14:paraId="741D3AEF" w14:textId="77777777" w:rsidR="00073898" w:rsidRDefault="00073898" w:rsidP="00073898">
      <w:r>
        <w:t xml:space="preserve">   3) </w:t>
      </w:r>
      <w:r>
        <w:rPr>
          <w:rFonts w:hint="eastAsia"/>
        </w:rPr>
        <w:t>요청방식:</w:t>
      </w:r>
      <w:r>
        <w:t xml:space="preserve"> POST</w:t>
      </w:r>
    </w:p>
    <w:p w14:paraId="206AE979" w14:textId="77777777" w:rsidR="00073898" w:rsidRDefault="00073898" w:rsidP="00073898">
      <w:r>
        <w:rPr>
          <w:rFonts w:hint="eastAsia"/>
        </w:rPr>
        <w:t xml:space="preserve">   </w:t>
      </w:r>
      <w:r>
        <w:t>3</w:t>
      </w:r>
      <w:r>
        <w:rPr>
          <w:rFonts w:hint="eastAsia"/>
        </w:rPr>
        <w:t xml:space="preserve">) 서버에서 </w:t>
      </w:r>
      <w:r>
        <w:t xml:space="preserve">studentEdit.jsp </w:t>
      </w:r>
      <w:r>
        <w:rPr>
          <w:rFonts w:hint="eastAsia"/>
        </w:rPr>
        <w:t>실행</w:t>
      </w:r>
    </w:p>
    <w:p w14:paraId="408B8A2B" w14:textId="77777777" w:rsidR="00073898" w:rsidRDefault="00073898" w:rsidP="00073898">
      <w:r>
        <w:t xml:space="preserve">   4)</w:t>
      </w:r>
      <w:r>
        <w:rPr>
          <w:rFonts w:hint="eastAsia"/>
        </w:rPr>
        <w:t xml:space="preserve"> </w:t>
      </w:r>
      <w:r>
        <w:t xml:space="preserve">studentEdit.jsp </w:t>
      </w:r>
      <w:r>
        <w:rPr>
          <w:rFonts w:hint="eastAsia"/>
        </w:rPr>
        <w:t>에서 저장(</w:t>
      </w:r>
      <w:r>
        <w:t>update)</w:t>
      </w:r>
      <w:r>
        <w:rPr>
          <w:rFonts w:hint="eastAsia"/>
        </w:rPr>
        <w:t xml:space="preserve">에 성공한 후 </w:t>
      </w:r>
    </w:p>
    <w:p w14:paraId="44406AD6" w14:textId="77777777" w:rsidR="00073898" w:rsidRDefault="00073898" w:rsidP="00073898">
      <w:r>
        <w:t xml:space="preserve">      response.sendRedirect("studentList.jsp?pg=" + pg);</w:t>
      </w:r>
      <w:r>
        <w:rPr>
          <w:rFonts w:hint="eastAsia"/>
        </w:rPr>
        <w:t xml:space="preserve"> </w:t>
      </w:r>
    </w:p>
    <w:p w14:paraId="764F7E10" w14:textId="77777777" w:rsidR="00073898" w:rsidRDefault="00073898" w:rsidP="00073898">
      <w:r>
        <w:t xml:space="preserve">      </w:t>
      </w:r>
      <w:r>
        <w:rPr>
          <w:rFonts w:hint="eastAsia"/>
        </w:rPr>
        <w:t>이 메소드는 웹브라우저에 리다이렉트 메타 태그를 출력한다.</w:t>
      </w:r>
    </w:p>
    <w:p w14:paraId="62A42259" w14:textId="77777777" w:rsidR="00073898" w:rsidRDefault="00073898" w:rsidP="00073898">
      <w:r>
        <w:t xml:space="preserve">      </w:t>
      </w:r>
      <w:r>
        <w:rPr>
          <w:rFonts w:hint="eastAsia"/>
        </w:rPr>
        <w:t xml:space="preserve">이 메소드 파라미터는 리다이렉트할 </w:t>
      </w:r>
      <w:r>
        <w:t>URL</w:t>
      </w:r>
    </w:p>
    <w:p w14:paraId="4DC697F5" w14:textId="77777777" w:rsidR="00073898" w:rsidRDefault="00073898" w:rsidP="00073898"/>
    <w:p w14:paraId="56C073DC" w14:textId="77777777" w:rsidR="00073898" w:rsidRDefault="00073898" w:rsidP="00073898">
      <w:r>
        <w:t xml:space="preserve">* </w:t>
      </w:r>
      <w:r>
        <w:rPr>
          <w:rFonts w:hint="eastAsia"/>
        </w:rPr>
        <w:t>리다이렉트 메타 태그를 받은 웹브라우저는 현재 웹서버의 나머지 출력은 무시하고</w:t>
      </w:r>
    </w:p>
    <w:p w14:paraId="3029A14E" w14:textId="77777777" w:rsidR="00073898" w:rsidRDefault="00073898" w:rsidP="00073898">
      <w:r>
        <w:rPr>
          <w:rFonts w:hint="eastAsia"/>
        </w:rPr>
        <w:t xml:space="preserve">  즉시 리다이렉트 </w:t>
      </w:r>
      <w:r>
        <w:t>URL</w:t>
      </w:r>
      <w:r>
        <w:rPr>
          <w:rFonts w:hint="eastAsia"/>
        </w:rPr>
        <w:t>을 서버에 요청한다.</w:t>
      </w:r>
    </w:p>
    <w:p w14:paraId="481DF3C5" w14:textId="77777777" w:rsidR="00073898" w:rsidRDefault="00073898" w:rsidP="00073898">
      <w:r>
        <w:t xml:space="preserve">    </w:t>
      </w:r>
      <w:r>
        <w:rPr>
          <w:rFonts w:hint="eastAsia"/>
        </w:rPr>
        <w:t xml:space="preserve">요청된 </w:t>
      </w:r>
      <w:r>
        <w:t>URL</w:t>
      </w:r>
      <w:r>
        <w:rPr>
          <w:rFonts w:hint="eastAsia"/>
        </w:rPr>
        <w:t xml:space="preserve">이 서버에서 실행되고 </w:t>
      </w:r>
    </w:p>
    <w:p w14:paraId="401D9C84" w14:textId="77777777" w:rsidR="00073898" w:rsidRDefault="00073898" w:rsidP="00073898">
      <w:r>
        <w:t xml:space="preserve">    </w:t>
      </w:r>
      <w:r>
        <w:rPr>
          <w:rFonts w:hint="eastAsia"/>
        </w:rPr>
        <w:t>실행결과 출력이 웹브라우저에 전송된다.</w:t>
      </w:r>
    </w:p>
    <w:p w14:paraId="4B0A4686" w14:textId="77777777" w:rsidR="00073898" w:rsidRDefault="00073898" w:rsidP="00073898">
      <w:r>
        <w:t xml:space="preserve">    </w:t>
      </w:r>
      <w:r>
        <w:rPr>
          <w:rFonts w:hint="eastAsia"/>
        </w:rPr>
        <w:t>전송된 출력(</w:t>
      </w:r>
      <w:r>
        <w:t>html</w:t>
      </w:r>
      <w:r>
        <w:rPr>
          <w:rFonts w:hint="eastAsia"/>
        </w:rPr>
        <w:t>)이 웹브라우저 창에 그려진다.</w:t>
      </w:r>
    </w:p>
    <w:p w14:paraId="644062F6" w14:textId="77777777" w:rsidR="00073898" w:rsidRDefault="00073898" w:rsidP="00073898">
      <w:r>
        <w:t xml:space="preserve">    </w:t>
      </w:r>
      <w:r>
        <w:rPr>
          <w:rFonts w:hint="eastAsia"/>
        </w:rPr>
        <w:t xml:space="preserve">웹브라우저의 주소칸의 </w:t>
      </w:r>
      <w:r>
        <w:t>URL</w:t>
      </w:r>
      <w:r>
        <w:rPr>
          <w:rFonts w:hint="eastAsia"/>
        </w:rPr>
        <w:t xml:space="preserve">은 마지막으로 요청한 리다이렉트 </w:t>
      </w:r>
      <w:r>
        <w:t xml:space="preserve">URL </w:t>
      </w:r>
      <w:r>
        <w:rPr>
          <w:rFonts w:hint="eastAsia"/>
        </w:rPr>
        <w:t>이다.</w:t>
      </w:r>
    </w:p>
    <w:p w14:paraId="152160DF" w14:textId="77777777" w:rsidR="00073898" w:rsidRDefault="00073898" w:rsidP="00073898"/>
    <w:p w14:paraId="3C8DF4E6" w14:textId="77777777" w:rsidR="00073898" w:rsidRDefault="00073898" w:rsidP="00073898"/>
    <w:p w14:paraId="2CF8E3A3" w14:textId="77777777" w:rsidR="00073898" w:rsidRDefault="00073898" w:rsidP="00073898"/>
    <w:p w14:paraId="6341B403" w14:textId="77777777" w:rsidR="00073898" w:rsidRDefault="00073898" w:rsidP="00073898"/>
    <w:p w14:paraId="6AA3C216" w14:textId="77777777" w:rsidR="00073898" w:rsidRDefault="00073898" w:rsidP="00073898"/>
    <w:p w14:paraId="2759AE85" w14:textId="77777777" w:rsidR="00073898" w:rsidRPr="00F967C4" w:rsidRDefault="00073898" w:rsidP="00073898">
      <w:r>
        <w:rPr>
          <w:rFonts w:hint="eastAsia"/>
        </w:rPr>
        <w:t xml:space="preserve">  </w:t>
      </w:r>
    </w:p>
    <w:p w14:paraId="2E465655" w14:textId="497C1DCB" w:rsidR="00C245FA" w:rsidRPr="00073898" w:rsidRDefault="00C245FA" w:rsidP="00073898">
      <w:bookmarkStart w:id="0" w:name="_GoBack"/>
      <w:bookmarkEnd w:id="0"/>
    </w:p>
    <w:sectPr w:rsidR="00C245FA" w:rsidRPr="00073898" w:rsidSect="00172E3C">
      <w:footerReference w:type="default" r:id="rId8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BAE52" w14:textId="77777777" w:rsidR="00C656FC" w:rsidRDefault="00C656FC" w:rsidP="000A6D40">
      <w:r>
        <w:separator/>
      </w:r>
    </w:p>
  </w:endnote>
  <w:endnote w:type="continuationSeparator" w:id="0">
    <w:p w14:paraId="2F484518" w14:textId="77777777" w:rsidR="00C656FC" w:rsidRDefault="00C656FC" w:rsidP="000A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01389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B59B7D8" w14:textId="25FC07F2" w:rsidR="00C928A2" w:rsidRDefault="00C928A2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389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389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EEDD31" w14:textId="77777777" w:rsidR="00C928A2" w:rsidRDefault="00C928A2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D69CF" w14:textId="77777777" w:rsidR="00C656FC" w:rsidRDefault="00C656FC" w:rsidP="000A6D40">
      <w:r>
        <w:separator/>
      </w:r>
    </w:p>
  </w:footnote>
  <w:footnote w:type="continuationSeparator" w:id="0">
    <w:p w14:paraId="3AF764DC" w14:textId="77777777" w:rsidR="00C656FC" w:rsidRDefault="00C656FC" w:rsidP="000A6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37D0"/>
    <w:multiLevelType w:val="multilevel"/>
    <w:tmpl w:val="04B4C6C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305557B"/>
    <w:multiLevelType w:val="multilevel"/>
    <w:tmpl w:val="5440716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76126C3"/>
    <w:multiLevelType w:val="multilevel"/>
    <w:tmpl w:val="4720E934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3DC66AF"/>
    <w:multiLevelType w:val="hybridMultilevel"/>
    <w:tmpl w:val="FFB45E68"/>
    <w:lvl w:ilvl="0" w:tplc="DD8CBE38">
      <w:start w:val="1"/>
      <w:numFmt w:val="bullet"/>
      <w:pStyle w:val="20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2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8E44322"/>
    <w:multiLevelType w:val="multilevel"/>
    <w:tmpl w:val="7D28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59F7289A"/>
    <w:multiLevelType w:val="hybridMultilevel"/>
    <w:tmpl w:val="3776F4EC"/>
    <w:lvl w:ilvl="0" w:tplc="B37C26F6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0C751A5"/>
    <w:multiLevelType w:val="hybridMultilevel"/>
    <w:tmpl w:val="0142AC4C"/>
    <w:lvl w:ilvl="0" w:tplc="6B180E7A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23"/>
  </w:num>
  <w:num w:numId="5">
    <w:abstractNumId w:val="21"/>
  </w:num>
  <w:num w:numId="6">
    <w:abstractNumId w:val="12"/>
  </w:num>
  <w:num w:numId="7">
    <w:abstractNumId w:val="23"/>
  </w:num>
  <w:num w:numId="8">
    <w:abstractNumId w:val="17"/>
  </w:num>
  <w:num w:numId="9">
    <w:abstractNumId w:val="17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"/>
  </w:num>
  <w:num w:numId="14">
    <w:abstractNumId w:val="4"/>
  </w:num>
  <w:num w:numId="15">
    <w:abstractNumId w:val="18"/>
  </w:num>
  <w:num w:numId="16">
    <w:abstractNumId w:val="18"/>
  </w:num>
  <w:num w:numId="17">
    <w:abstractNumId w:val="14"/>
  </w:num>
  <w:num w:numId="18">
    <w:abstractNumId w:val="9"/>
  </w:num>
  <w:num w:numId="19">
    <w:abstractNumId w:val="9"/>
  </w:num>
  <w:num w:numId="20">
    <w:abstractNumId w:val="16"/>
  </w:num>
  <w:num w:numId="21">
    <w:abstractNumId w:val="5"/>
  </w:num>
  <w:num w:numId="22">
    <w:abstractNumId w:val="5"/>
  </w:num>
  <w:num w:numId="23">
    <w:abstractNumId w:val="3"/>
  </w:num>
  <w:num w:numId="24">
    <w:abstractNumId w:val="22"/>
  </w:num>
  <w:num w:numId="25">
    <w:abstractNumId w:val="19"/>
  </w:num>
  <w:num w:numId="26">
    <w:abstractNumId w:val="7"/>
  </w:num>
  <w:num w:numId="27">
    <w:abstractNumId w:val="7"/>
  </w:num>
  <w:num w:numId="28">
    <w:abstractNumId w:val="15"/>
  </w:num>
  <w:num w:numId="29">
    <w:abstractNumId w:val="0"/>
  </w:num>
  <w:num w:numId="30">
    <w:abstractNumId w:val="0"/>
  </w:num>
  <w:num w:numId="31">
    <w:abstractNumId w:val="8"/>
  </w:num>
  <w:num w:numId="32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F2"/>
    <w:rsid w:val="00001A2F"/>
    <w:rsid w:val="00003716"/>
    <w:rsid w:val="00021AA5"/>
    <w:rsid w:val="0002473F"/>
    <w:rsid w:val="000370A7"/>
    <w:rsid w:val="00046CE3"/>
    <w:rsid w:val="00053388"/>
    <w:rsid w:val="00060663"/>
    <w:rsid w:val="000717A0"/>
    <w:rsid w:val="00073163"/>
    <w:rsid w:val="00073898"/>
    <w:rsid w:val="00076749"/>
    <w:rsid w:val="00084D19"/>
    <w:rsid w:val="000935DE"/>
    <w:rsid w:val="000A65B4"/>
    <w:rsid w:val="000A6D40"/>
    <w:rsid w:val="000B66E6"/>
    <w:rsid w:val="000C11DB"/>
    <w:rsid w:val="000D0E22"/>
    <w:rsid w:val="000D1CD1"/>
    <w:rsid w:val="000D4890"/>
    <w:rsid w:val="000E1049"/>
    <w:rsid w:val="000E161F"/>
    <w:rsid w:val="000E2116"/>
    <w:rsid w:val="000E50CA"/>
    <w:rsid w:val="000E66AE"/>
    <w:rsid w:val="000E6C23"/>
    <w:rsid w:val="000E6DC0"/>
    <w:rsid w:val="0011121B"/>
    <w:rsid w:val="00113E74"/>
    <w:rsid w:val="0012028C"/>
    <w:rsid w:val="001231E5"/>
    <w:rsid w:val="00137CF3"/>
    <w:rsid w:val="001453D0"/>
    <w:rsid w:val="001506D0"/>
    <w:rsid w:val="00161AF5"/>
    <w:rsid w:val="001671A0"/>
    <w:rsid w:val="001728C2"/>
    <w:rsid w:val="00172E3C"/>
    <w:rsid w:val="00182A4E"/>
    <w:rsid w:val="00184191"/>
    <w:rsid w:val="0019335F"/>
    <w:rsid w:val="0019720C"/>
    <w:rsid w:val="001A0FF0"/>
    <w:rsid w:val="001A61A8"/>
    <w:rsid w:val="001A7323"/>
    <w:rsid w:val="001B0D0C"/>
    <w:rsid w:val="001C4F84"/>
    <w:rsid w:val="001D24E9"/>
    <w:rsid w:val="001D6250"/>
    <w:rsid w:val="001F772F"/>
    <w:rsid w:val="002005B9"/>
    <w:rsid w:val="00212167"/>
    <w:rsid w:val="002123FC"/>
    <w:rsid w:val="002202B1"/>
    <w:rsid w:val="00220CAB"/>
    <w:rsid w:val="002274A3"/>
    <w:rsid w:val="00235F93"/>
    <w:rsid w:val="00237839"/>
    <w:rsid w:val="002532E9"/>
    <w:rsid w:val="00274D2B"/>
    <w:rsid w:val="00277971"/>
    <w:rsid w:val="00286F2C"/>
    <w:rsid w:val="002A238D"/>
    <w:rsid w:val="002A37FB"/>
    <w:rsid w:val="002A5CD6"/>
    <w:rsid w:val="002B4666"/>
    <w:rsid w:val="002B5406"/>
    <w:rsid w:val="002B6B06"/>
    <w:rsid w:val="002C660E"/>
    <w:rsid w:val="002D0E02"/>
    <w:rsid w:val="002E657B"/>
    <w:rsid w:val="002F5B0B"/>
    <w:rsid w:val="00307FAB"/>
    <w:rsid w:val="0031149D"/>
    <w:rsid w:val="00312A79"/>
    <w:rsid w:val="0031445E"/>
    <w:rsid w:val="00316BC6"/>
    <w:rsid w:val="00332573"/>
    <w:rsid w:val="00342CCD"/>
    <w:rsid w:val="00350026"/>
    <w:rsid w:val="00351EDF"/>
    <w:rsid w:val="00396984"/>
    <w:rsid w:val="003A20B4"/>
    <w:rsid w:val="003A52D9"/>
    <w:rsid w:val="003A572C"/>
    <w:rsid w:val="003A5B62"/>
    <w:rsid w:val="003B30F9"/>
    <w:rsid w:val="003C4AB7"/>
    <w:rsid w:val="003D463F"/>
    <w:rsid w:val="0040201A"/>
    <w:rsid w:val="00412EBC"/>
    <w:rsid w:val="0042277B"/>
    <w:rsid w:val="00422DD0"/>
    <w:rsid w:val="00426433"/>
    <w:rsid w:val="00427E35"/>
    <w:rsid w:val="00444D59"/>
    <w:rsid w:val="00445419"/>
    <w:rsid w:val="00450A28"/>
    <w:rsid w:val="00454624"/>
    <w:rsid w:val="00457BC1"/>
    <w:rsid w:val="00480F18"/>
    <w:rsid w:val="00481640"/>
    <w:rsid w:val="004A04E8"/>
    <w:rsid w:val="004A0FA1"/>
    <w:rsid w:val="004A1FE8"/>
    <w:rsid w:val="004A49CA"/>
    <w:rsid w:val="004A5067"/>
    <w:rsid w:val="004B24B5"/>
    <w:rsid w:val="004C1993"/>
    <w:rsid w:val="004C4437"/>
    <w:rsid w:val="004E155D"/>
    <w:rsid w:val="004E5B74"/>
    <w:rsid w:val="004F0226"/>
    <w:rsid w:val="004F5841"/>
    <w:rsid w:val="00512DAA"/>
    <w:rsid w:val="00535D80"/>
    <w:rsid w:val="00537A94"/>
    <w:rsid w:val="0055504B"/>
    <w:rsid w:val="005636AF"/>
    <w:rsid w:val="00563B8C"/>
    <w:rsid w:val="00565E42"/>
    <w:rsid w:val="005838C9"/>
    <w:rsid w:val="00594EAE"/>
    <w:rsid w:val="005A2383"/>
    <w:rsid w:val="005B1418"/>
    <w:rsid w:val="005C5AEF"/>
    <w:rsid w:val="005D70C4"/>
    <w:rsid w:val="005F627C"/>
    <w:rsid w:val="005F64C5"/>
    <w:rsid w:val="00603836"/>
    <w:rsid w:val="00607ACF"/>
    <w:rsid w:val="0061194D"/>
    <w:rsid w:val="006207FE"/>
    <w:rsid w:val="0063034C"/>
    <w:rsid w:val="0064039E"/>
    <w:rsid w:val="006543DE"/>
    <w:rsid w:val="006723F7"/>
    <w:rsid w:val="00672441"/>
    <w:rsid w:val="00672D78"/>
    <w:rsid w:val="006772AB"/>
    <w:rsid w:val="006831D3"/>
    <w:rsid w:val="00690206"/>
    <w:rsid w:val="006A7ADA"/>
    <w:rsid w:val="006B27B3"/>
    <w:rsid w:val="006B57A1"/>
    <w:rsid w:val="006C1F9C"/>
    <w:rsid w:val="006D189F"/>
    <w:rsid w:val="006D1B3E"/>
    <w:rsid w:val="006D6D0E"/>
    <w:rsid w:val="006E1BE4"/>
    <w:rsid w:val="006E3BA3"/>
    <w:rsid w:val="006F0E01"/>
    <w:rsid w:val="0070150B"/>
    <w:rsid w:val="00701BE5"/>
    <w:rsid w:val="00704A64"/>
    <w:rsid w:val="00710983"/>
    <w:rsid w:val="0074083A"/>
    <w:rsid w:val="00743574"/>
    <w:rsid w:val="00743ED9"/>
    <w:rsid w:val="007615CE"/>
    <w:rsid w:val="00764598"/>
    <w:rsid w:val="00765487"/>
    <w:rsid w:val="00765D3C"/>
    <w:rsid w:val="00770D3B"/>
    <w:rsid w:val="00776EEA"/>
    <w:rsid w:val="00791CB8"/>
    <w:rsid w:val="00793C28"/>
    <w:rsid w:val="00794C07"/>
    <w:rsid w:val="007A1508"/>
    <w:rsid w:val="007B30EF"/>
    <w:rsid w:val="007B594A"/>
    <w:rsid w:val="007B723E"/>
    <w:rsid w:val="007C1216"/>
    <w:rsid w:val="007C26CE"/>
    <w:rsid w:val="007C356A"/>
    <w:rsid w:val="007D28F2"/>
    <w:rsid w:val="007D583E"/>
    <w:rsid w:val="007D637D"/>
    <w:rsid w:val="007F4808"/>
    <w:rsid w:val="008149C8"/>
    <w:rsid w:val="008179F7"/>
    <w:rsid w:val="0082204E"/>
    <w:rsid w:val="0082252F"/>
    <w:rsid w:val="00831734"/>
    <w:rsid w:val="008401D5"/>
    <w:rsid w:val="00853706"/>
    <w:rsid w:val="00875014"/>
    <w:rsid w:val="00876750"/>
    <w:rsid w:val="00887CF2"/>
    <w:rsid w:val="00892EE3"/>
    <w:rsid w:val="008967F0"/>
    <w:rsid w:val="008A437E"/>
    <w:rsid w:val="008B70FA"/>
    <w:rsid w:val="008C0E25"/>
    <w:rsid w:val="008D1D48"/>
    <w:rsid w:val="008D6F33"/>
    <w:rsid w:val="008E214F"/>
    <w:rsid w:val="008E2722"/>
    <w:rsid w:val="008E435F"/>
    <w:rsid w:val="008E4E2E"/>
    <w:rsid w:val="008F152D"/>
    <w:rsid w:val="008F3C9A"/>
    <w:rsid w:val="008F50D9"/>
    <w:rsid w:val="00907EB9"/>
    <w:rsid w:val="00915D49"/>
    <w:rsid w:val="00923769"/>
    <w:rsid w:val="00932740"/>
    <w:rsid w:val="00932F5F"/>
    <w:rsid w:val="00932FE1"/>
    <w:rsid w:val="00934411"/>
    <w:rsid w:val="00942ADB"/>
    <w:rsid w:val="00953DC9"/>
    <w:rsid w:val="00954BE5"/>
    <w:rsid w:val="0096062B"/>
    <w:rsid w:val="00966650"/>
    <w:rsid w:val="00993E0D"/>
    <w:rsid w:val="0099432E"/>
    <w:rsid w:val="009A1528"/>
    <w:rsid w:val="009A643F"/>
    <w:rsid w:val="009B0148"/>
    <w:rsid w:val="009B0BC7"/>
    <w:rsid w:val="009B51DC"/>
    <w:rsid w:val="009B51ED"/>
    <w:rsid w:val="009B6F51"/>
    <w:rsid w:val="009C29C5"/>
    <w:rsid w:val="009C2D2A"/>
    <w:rsid w:val="009C3B27"/>
    <w:rsid w:val="009C6FA4"/>
    <w:rsid w:val="009D5D20"/>
    <w:rsid w:val="009E5B0F"/>
    <w:rsid w:val="009F2A17"/>
    <w:rsid w:val="009F36F3"/>
    <w:rsid w:val="00A20606"/>
    <w:rsid w:val="00A20B57"/>
    <w:rsid w:val="00A32AAD"/>
    <w:rsid w:val="00A35513"/>
    <w:rsid w:val="00A43581"/>
    <w:rsid w:val="00A50902"/>
    <w:rsid w:val="00A52F93"/>
    <w:rsid w:val="00A532FE"/>
    <w:rsid w:val="00A533CE"/>
    <w:rsid w:val="00A538F1"/>
    <w:rsid w:val="00A63727"/>
    <w:rsid w:val="00A71451"/>
    <w:rsid w:val="00A71D8C"/>
    <w:rsid w:val="00A807C5"/>
    <w:rsid w:val="00A95649"/>
    <w:rsid w:val="00AA16B2"/>
    <w:rsid w:val="00AA2522"/>
    <w:rsid w:val="00AA6FB9"/>
    <w:rsid w:val="00AB15FB"/>
    <w:rsid w:val="00AB630C"/>
    <w:rsid w:val="00AC05BB"/>
    <w:rsid w:val="00AC36CC"/>
    <w:rsid w:val="00AC5D85"/>
    <w:rsid w:val="00AD301F"/>
    <w:rsid w:val="00AE12F2"/>
    <w:rsid w:val="00AE337C"/>
    <w:rsid w:val="00AF09B8"/>
    <w:rsid w:val="00AF64FA"/>
    <w:rsid w:val="00B006E2"/>
    <w:rsid w:val="00B02D09"/>
    <w:rsid w:val="00B1235B"/>
    <w:rsid w:val="00B17119"/>
    <w:rsid w:val="00B218BC"/>
    <w:rsid w:val="00B2638A"/>
    <w:rsid w:val="00B3621A"/>
    <w:rsid w:val="00B47BBD"/>
    <w:rsid w:val="00B506B9"/>
    <w:rsid w:val="00B54265"/>
    <w:rsid w:val="00B54C79"/>
    <w:rsid w:val="00B62169"/>
    <w:rsid w:val="00B73164"/>
    <w:rsid w:val="00B75A87"/>
    <w:rsid w:val="00B81919"/>
    <w:rsid w:val="00B919A9"/>
    <w:rsid w:val="00B97EB3"/>
    <w:rsid w:val="00BA0C10"/>
    <w:rsid w:val="00BA49C2"/>
    <w:rsid w:val="00BA66FB"/>
    <w:rsid w:val="00BA7246"/>
    <w:rsid w:val="00BB321C"/>
    <w:rsid w:val="00BB48DF"/>
    <w:rsid w:val="00BE36E3"/>
    <w:rsid w:val="00BE4A69"/>
    <w:rsid w:val="00BE7FA6"/>
    <w:rsid w:val="00BF4079"/>
    <w:rsid w:val="00BF5474"/>
    <w:rsid w:val="00C061F5"/>
    <w:rsid w:val="00C245FA"/>
    <w:rsid w:val="00C24C47"/>
    <w:rsid w:val="00C325E3"/>
    <w:rsid w:val="00C32736"/>
    <w:rsid w:val="00C3398E"/>
    <w:rsid w:val="00C33C81"/>
    <w:rsid w:val="00C37A5A"/>
    <w:rsid w:val="00C44EDD"/>
    <w:rsid w:val="00C54914"/>
    <w:rsid w:val="00C57E40"/>
    <w:rsid w:val="00C65519"/>
    <w:rsid w:val="00C655CF"/>
    <w:rsid w:val="00C656FC"/>
    <w:rsid w:val="00C659FE"/>
    <w:rsid w:val="00C75575"/>
    <w:rsid w:val="00C756E5"/>
    <w:rsid w:val="00C775CF"/>
    <w:rsid w:val="00C858B4"/>
    <w:rsid w:val="00C928A2"/>
    <w:rsid w:val="00CA7DD4"/>
    <w:rsid w:val="00CD24C7"/>
    <w:rsid w:val="00CF26F0"/>
    <w:rsid w:val="00CF784F"/>
    <w:rsid w:val="00CF7A6D"/>
    <w:rsid w:val="00D033A0"/>
    <w:rsid w:val="00D050E9"/>
    <w:rsid w:val="00D062B7"/>
    <w:rsid w:val="00D1546B"/>
    <w:rsid w:val="00D2052D"/>
    <w:rsid w:val="00D4405D"/>
    <w:rsid w:val="00D47590"/>
    <w:rsid w:val="00D47713"/>
    <w:rsid w:val="00D52BBC"/>
    <w:rsid w:val="00D6212B"/>
    <w:rsid w:val="00D70C5F"/>
    <w:rsid w:val="00D7387A"/>
    <w:rsid w:val="00D806ED"/>
    <w:rsid w:val="00D866CC"/>
    <w:rsid w:val="00D91309"/>
    <w:rsid w:val="00D96498"/>
    <w:rsid w:val="00DA3617"/>
    <w:rsid w:val="00DD17F6"/>
    <w:rsid w:val="00DD3E7D"/>
    <w:rsid w:val="00DD3F4F"/>
    <w:rsid w:val="00DD6F40"/>
    <w:rsid w:val="00DF09BE"/>
    <w:rsid w:val="00E077C5"/>
    <w:rsid w:val="00E117C6"/>
    <w:rsid w:val="00E12079"/>
    <w:rsid w:val="00E122B2"/>
    <w:rsid w:val="00E2040C"/>
    <w:rsid w:val="00E31006"/>
    <w:rsid w:val="00E35268"/>
    <w:rsid w:val="00E367E5"/>
    <w:rsid w:val="00E45C83"/>
    <w:rsid w:val="00E51241"/>
    <w:rsid w:val="00E5442F"/>
    <w:rsid w:val="00E54B86"/>
    <w:rsid w:val="00E6787A"/>
    <w:rsid w:val="00E71A81"/>
    <w:rsid w:val="00E71CFE"/>
    <w:rsid w:val="00E9493A"/>
    <w:rsid w:val="00E97149"/>
    <w:rsid w:val="00EA0E50"/>
    <w:rsid w:val="00EC24DF"/>
    <w:rsid w:val="00ED100F"/>
    <w:rsid w:val="00EE41BE"/>
    <w:rsid w:val="00F00CB7"/>
    <w:rsid w:val="00F058B7"/>
    <w:rsid w:val="00F13167"/>
    <w:rsid w:val="00F22569"/>
    <w:rsid w:val="00F236E5"/>
    <w:rsid w:val="00F23DD7"/>
    <w:rsid w:val="00F35ACB"/>
    <w:rsid w:val="00F40DF7"/>
    <w:rsid w:val="00F556BC"/>
    <w:rsid w:val="00F57E3C"/>
    <w:rsid w:val="00F716E3"/>
    <w:rsid w:val="00F77FB8"/>
    <w:rsid w:val="00F82E0C"/>
    <w:rsid w:val="00F924DF"/>
    <w:rsid w:val="00F93001"/>
    <w:rsid w:val="00FB02D0"/>
    <w:rsid w:val="00FB22E3"/>
    <w:rsid w:val="00FB5360"/>
    <w:rsid w:val="00FD1543"/>
    <w:rsid w:val="00FE09B1"/>
    <w:rsid w:val="00FE2EA4"/>
    <w:rsid w:val="00FE4CB0"/>
    <w:rsid w:val="00FF08BA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862DF"/>
  <w15:docId w15:val="{D1B75EDC-83C2-4896-A7A5-DAD4B9BF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123FC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1">
    <w:name w:val="heading 1"/>
    <w:basedOn w:val="a"/>
    <w:next w:val="a"/>
    <w:link w:val="11"/>
    <w:uiPriority w:val="9"/>
    <w:qFormat/>
    <w:rsid w:val="002123FC"/>
    <w:pPr>
      <w:keepNext/>
      <w:numPr>
        <w:numId w:val="31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2123FC"/>
    <w:pPr>
      <w:keepNext/>
      <w:numPr>
        <w:ilvl w:val="1"/>
        <w:numId w:val="3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123FC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제목 2 문자"/>
    <w:basedOn w:val="a0"/>
    <w:link w:val="2"/>
    <w:uiPriority w:val="9"/>
    <w:rsid w:val="002123FC"/>
    <w:rPr>
      <w:rFonts w:ascii="굴림" w:eastAsia="굴림" w:hAnsiTheme="majorHAnsi" w:cstheme="majorBidi"/>
      <w:b/>
      <w:sz w:val="32"/>
    </w:rPr>
  </w:style>
  <w:style w:type="character" w:customStyle="1" w:styleId="11">
    <w:name w:val="제목 1 문자"/>
    <w:basedOn w:val="a0"/>
    <w:link w:val="1"/>
    <w:uiPriority w:val="9"/>
    <w:rsid w:val="002123FC"/>
    <w:rPr>
      <w:rFonts w:ascii="굴림" w:eastAsia="굴림" w:hAnsiTheme="majorHAnsi" w:cstheme="majorBidi"/>
      <w:b/>
      <w:sz w:val="40"/>
      <w:szCs w:val="28"/>
    </w:rPr>
  </w:style>
  <w:style w:type="paragraph" w:customStyle="1" w:styleId="a3">
    <w:name w:val="코드"/>
    <w:basedOn w:val="a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</w:style>
  <w:style w:type="character" w:customStyle="1" w:styleId="30">
    <w:name w:val="제목 3 문자"/>
    <w:basedOn w:val="a0"/>
    <w:link w:val="3"/>
    <w:uiPriority w:val="9"/>
    <w:rsid w:val="002123FC"/>
    <w:rPr>
      <w:rFonts w:asciiTheme="majorHAnsi" w:eastAsia="돋움" w:hAnsiTheme="majorHAnsi" w:cstheme="majorBidi"/>
      <w:b/>
      <w:sz w:val="24"/>
    </w:rPr>
  </w:style>
  <w:style w:type="character" w:customStyle="1" w:styleId="40">
    <w:name w:val="제목 4 문자"/>
    <w:basedOn w:val="a0"/>
    <w:link w:val="4"/>
    <w:uiPriority w:val="9"/>
    <w:rsid w:val="009F2A17"/>
    <w:rPr>
      <w:rFonts w:eastAsia="돋움"/>
      <w:b/>
      <w:bCs/>
      <w:sz w:val="24"/>
    </w:rPr>
  </w:style>
  <w:style w:type="character" w:customStyle="1" w:styleId="50">
    <w:name w:val="제목 5 문자"/>
    <w:basedOn w:val="a0"/>
    <w:link w:val="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60">
    <w:name w:val="제목 6 문자"/>
    <w:basedOn w:val="a0"/>
    <w:link w:val="6"/>
    <w:uiPriority w:val="9"/>
    <w:rsid w:val="009F2A17"/>
    <w:rPr>
      <w:rFonts w:eastAsia="굴림"/>
      <w:b/>
      <w:bCs/>
    </w:rPr>
  </w:style>
  <w:style w:type="character" w:customStyle="1" w:styleId="70">
    <w:name w:val="제목 7 문자"/>
    <w:basedOn w:val="a0"/>
    <w:link w:val="7"/>
    <w:uiPriority w:val="9"/>
    <w:rsid w:val="009F2A17"/>
    <w:rPr>
      <w:rFonts w:eastAsia="굴림"/>
    </w:rPr>
  </w:style>
  <w:style w:type="paragraph" w:styleId="a4">
    <w:name w:val="Date"/>
    <w:basedOn w:val="a"/>
    <w:next w:val="a"/>
    <w:link w:val="a5"/>
    <w:uiPriority w:val="99"/>
    <w:semiHidden/>
    <w:unhideWhenUsed/>
    <w:rsid w:val="00B218BC"/>
  </w:style>
  <w:style w:type="character" w:customStyle="1" w:styleId="a5">
    <w:name w:val="날짜 문자"/>
    <w:basedOn w:val="a0"/>
    <w:link w:val="a4"/>
    <w:uiPriority w:val="99"/>
    <w:semiHidden/>
    <w:rsid w:val="00B218BC"/>
    <w:rPr>
      <w:rFonts w:ascii="굴림체" w:eastAsia="굴림체"/>
    </w:rPr>
  </w:style>
  <w:style w:type="paragraph" w:styleId="a6">
    <w:name w:val="header"/>
    <w:basedOn w:val="a"/>
    <w:link w:val="a7"/>
    <w:uiPriority w:val="99"/>
    <w:unhideWhenUsed/>
    <w:rsid w:val="002123FC"/>
    <w:pPr>
      <w:tabs>
        <w:tab w:val="center" w:pos="4513"/>
        <w:tab w:val="right" w:pos="9026"/>
      </w:tabs>
      <w:snapToGrid w:val="0"/>
    </w:pPr>
  </w:style>
  <w:style w:type="character" w:customStyle="1" w:styleId="a7">
    <w:name w:val="머리글 문자"/>
    <w:basedOn w:val="a0"/>
    <w:link w:val="a6"/>
    <w:uiPriority w:val="99"/>
    <w:rsid w:val="002123FC"/>
    <w:rPr>
      <w:rFonts w:ascii="굴림체" w:eastAsia="굴림체"/>
    </w:rPr>
  </w:style>
  <w:style w:type="paragraph" w:styleId="a8">
    <w:name w:val="footer"/>
    <w:basedOn w:val="a"/>
    <w:link w:val="a9"/>
    <w:uiPriority w:val="99"/>
    <w:unhideWhenUsed/>
    <w:rsid w:val="002123FC"/>
    <w:pPr>
      <w:tabs>
        <w:tab w:val="center" w:pos="4513"/>
        <w:tab w:val="right" w:pos="9026"/>
      </w:tabs>
      <w:snapToGrid w:val="0"/>
    </w:pPr>
  </w:style>
  <w:style w:type="character" w:customStyle="1" w:styleId="a9">
    <w:name w:val="바닥글 문자"/>
    <w:basedOn w:val="a0"/>
    <w:link w:val="a8"/>
    <w:uiPriority w:val="99"/>
    <w:rsid w:val="002123FC"/>
    <w:rPr>
      <w:rFonts w:ascii="굴림체" w:eastAsia="굴림체"/>
    </w:rPr>
  </w:style>
  <w:style w:type="paragraph" w:styleId="aa">
    <w:name w:val="Balloon Text"/>
    <w:basedOn w:val="a"/>
    <w:link w:val="ab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풍선 도움말 텍스트 문자"/>
    <w:basedOn w:val="a0"/>
    <w:link w:val="aa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9E5B0F"/>
    <w:rPr>
      <w:color w:val="0000FF"/>
      <w:u w:val="single"/>
    </w:rPr>
  </w:style>
  <w:style w:type="paragraph" w:styleId="ad">
    <w:name w:val="List Paragraph"/>
    <w:basedOn w:val="a"/>
    <w:link w:val="ae"/>
    <w:uiPriority w:val="34"/>
    <w:qFormat/>
    <w:rsid w:val="002123FC"/>
    <w:pPr>
      <w:ind w:leftChars="400" w:left="800"/>
    </w:pPr>
  </w:style>
  <w:style w:type="paragraph" w:customStyle="1" w:styleId="10">
    <w:name w:val="목록1"/>
    <w:basedOn w:val="ad"/>
    <w:link w:val="1Char"/>
    <w:rsid w:val="002123FC"/>
    <w:pPr>
      <w:numPr>
        <w:numId w:val="32"/>
      </w:numPr>
      <w:ind w:leftChars="0" w:left="300" w:hangingChars="150" w:hanging="300"/>
    </w:pPr>
    <w:rPr>
      <w:szCs w:val="20"/>
    </w:rPr>
  </w:style>
  <w:style w:type="paragraph" w:customStyle="1" w:styleId="20">
    <w:name w:val="목록2"/>
    <w:basedOn w:val="10"/>
    <w:link w:val="2Char"/>
    <w:qFormat/>
    <w:rsid w:val="003A5B62"/>
    <w:pPr>
      <w:numPr>
        <w:numId w:val="2"/>
      </w:numPr>
      <w:ind w:leftChars="150" w:left="150" w:hanging="403"/>
    </w:pPr>
  </w:style>
  <w:style w:type="character" w:customStyle="1" w:styleId="ae">
    <w:name w:val="목록 단락 문자"/>
    <w:basedOn w:val="a0"/>
    <w:link w:val="ad"/>
    <w:uiPriority w:val="34"/>
    <w:rsid w:val="003A5B62"/>
    <w:rPr>
      <w:rFonts w:ascii="굴림체" w:eastAsia="굴림체"/>
    </w:rPr>
  </w:style>
  <w:style w:type="character" w:customStyle="1" w:styleId="1Char">
    <w:name w:val="목록1 Char"/>
    <w:basedOn w:val="a0"/>
    <w:link w:val="10"/>
    <w:rsid w:val="002123FC"/>
    <w:rPr>
      <w:rFonts w:ascii="굴림체" w:eastAsia="굴림체"/>
      <w:szCs w:val="20"/>
    </w:rPr>
  </w:style>
  <w:style w:type="character" w:customStyle="1" w:styleId="2Char">
    <w:name w:val="목록2 Char"/>
    <w:basedOn w:val="1Char"/>
    <w:link w:val="20"/>
    <w:rsid w:val="003A5B62"/>
    <w:rPr>
      <w:rFonts w:ascii="굴림" w:eastAsia="굴림"/>
      <w:szCs w:val="20"/>
    </w:rPr>
  </w:style>
  <w:style w:type="paragraph" w:customStyle="1" w:styleId="af">
    <w:name w:val="코드표"/>
    <w:basedOn w:val="a"/>
    <w:link w:val="Char"/>
    <w:qFormat/>
    <w:rsid w:val="0064039E"/>
    <w:pPr>
      <w:wordWrap/>
      <w:adjustRightInd w:val="0"/>
      <w:spacing w:line="220" w:lineRule="exact"/>
    </w:pPr>
    <w:rPr>
      <w:rFonts w:cs="굴림체"/>
      <w:bCs/>
      <w:kern w:val="0"/>
    </w:rPr>
  </w:style>
  <w:style w:type="character" w:customStyle="1" w:styleId="Char">
    <w:name w:val="코드표 Char"/>
    <w:basedOn w:val="a0"/>
    <w:link w:val="af"/>
    <w:rsid w:val="0064039E"/>
    <w:rPr>
      <w:rFonts w:ascii="굴림체" w:eastAsia="굴림체" w:cs="굴림체"/>
      <w:bCs/>
      <w:kern w:val="0"/>
      <w:szCs w:val="20"/>
    </w:rPr>
  </w:style>
  <w:style w:type="paragraph" w:styleId="af0">
    <w:name w:val="Title"/>
    <w:basedOn w:val="a"/>
    <w:next w:val="a"/>
    <w:link w:val="af1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af1">
    <w:name w:val="제목 문자"/>
    <w:basedOn w:val="a0"/>
    <w:link w:val="af0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f2">
    <w:name w:val="코드문자"/>
    <w:uiPriority w:val="1"/>
    <w:qFormat/>
    <w:rsid w:val="00454624"/>
    <w:rPr>
      <w:rFonts w:ascii="굴림체" w:eastAsia="굴림체"/>
    </w:rPr>
  </w:style>
  <w:style w:type="paragraph" w:styleId="af3">
    <w:name w:val="Body Text"/>
    <w:basedOn w:val="a"/>
    <w:link w:val="af4"/>
    <w:uiPriority w:val="99"/>
    <w:semiHidden/>
    <w:unhideWhenUsed/>
    <w:rsid w:val="005838C9"/>
    <w:pPr>
      <w:spacing w:after="180"/>
    </w:pPr>
  </w:style>
  <w:style w:type="character" w:customStyle="1" w:styleId="af4">
    <w:name w:val="본문 문자"/>
    <w:basedOn w:val="a0"/>
    <w:link w:val="af3"/>
    <w:uiPriority w:val="99"/>
    <w:semiHidden/>
    <w:rsid w:val="005838C9"/>
    <w:rPr>
      <w:rFonts w:ascii="굴림" w:eastAsia="굴림"/>
    </w:rPr>
  </w:style>
  <w:style w:type="table" w:styleId="af5">
    <w:name w:val="Table Grid"/>
    <w:basedOn w:val="a1"/>
    <w:uiPriority w:val="59"/>
    <w:rsid w:val="004F0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63034C"/>
  </w:style>
  <w:style w:type="paragraph" w:styleId="22">
    <w:name w:val="toc 2"/>
    <w:basedOn w:val="a"/>
    <w:next w:val="a"/>
    <w:autoRedefine/>
    <w:uiPriority w:val="39"/>
    <w:unhideWhenUsed/>
    <w:rsid w:val="0063034C"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rsid w:val="00A20B57"/>
    <w:pPr>
      <w:ind w:leftChars="400" w:left="850"/>
    </w:pPr>
  </w:style>
  <w:style w:type="paragraph" w:customStyle="1" w:styleId="af6">
    <w:name w:val="소스코드표"/>
    <w:basedOn w:val="a"/>
    <w:link w:val="Char0"/>
    <w:qFormat/>
    <w:rsid w:val="002123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f7">
    <w:name w:val="소스코드"/>
    <w:basedOn w:val="a"/>
    <w:link w:val="Char1"/>
    <w:qFormat/>
    <w:rsid w:val="002123FC"/>
    <w:pPr>
      <w:adjustRightInd w:val="0"/>
      <w:snapToGrid w:val="0"/>
      <w:spacing w:line="220" w:lineRule="exact"/>
    </w:pPr>
  </w:style>
  <w:style w:type="character" w:customStyle="1" w:styleId="Char0">
    <w:name w:val="소스코드표 Char"/>
    <w:basedOn w:val="a0"/>
    <w:link w:val="af6"/>
    <w:rsid w:val="002123FC"/>
    <w:rPr>
      <w:rFonts w:ascii="굴림체" w:eastAsia="굴림체"/>
    </w:rPr>
  </w:style>
  <w:style w:type="character" w:customStyle="1" w:styleId="Char1">
    <w:name w:val="소스코드 Char"/>
    <w:basedOn w:val="a0"/>
    <w:link w:val="af7"/>
    <w:rsid w:val="002123FC"/>
    <w:rPr>
      <w:rFonts w:ascii="굴림체" w:eastAsia="굴림체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02DE5-3ADD-E04A-B322-68412DF1A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D:\A\DesktopLink\템플릿1.dotx</Template>
  <TotalTime>1</TotalTime>
  <Pages>2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Seungjin Lee</dc:creator>
  <cp:lastModifiedBy>강준구</cp:lastModifiedBy>
  <cp:revision>5</cp:revision>
  <cp:lastPrinted>2012-11-12T01:55:00Z</cp:lastPrinted>
  <dcterms:created xsi:type="dcterms:W3CDTF">2016-10-01T08:39:00Z</dcterms:created>
  <dcterms:modified xsi:type="dcterms:W3CDTF">2016-10-01T09:10:00Z</dcterms:modified>
</cp:coreProperties>
</file>